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33FCBC46" w14:textId="77777777" w:rsidTr="00FB65B8">
        <w:tc>
          <w:tcPr>
            <w:tcW w:w="5395" w:type="dxa"/>
          </w:tcPr>
          <w:p w14:paraId="58FBC280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4D619778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6C89E5CE" w14:textId="77777777" w:rsidTr="00FB65B8">
        <w:trPr>
          <w:trHeight w:val="2719"/>
        </w:trPr>
        <w:tc>
          <w:tcPr>
            <w:tcW w:w="5395" w:type="dxa"/>
          </w:tcPr>
          <w:p w14:paraId="01CF8F91" w14:textId="365A9FCC" w:rsidR="00A81248" w:rsidRPr="00EC79E7" w:rsidRDefault="00EC79E7" w:rsidP="00EC79E7">
            <w:pPr>
              <w:pStyle w:val="Heading1"/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 xml:space="preserve">Visualization Report on </w:t>
            </w:r>
            <w:r w:rsidR="007500C3">
              <w:rPr>
                <w:rFonts w:ascii="Times New Roman" w:hAnsi="Times New Roman" w:cs="Times New Roman"/>
                <w:sz w:val="56"/>
                <w:szCs w:val="56"/>
              </w:rPr>
              <w:t xml:space="preserve">Violence in </w:t>
            </w:r>
            <w:r w:rsidRPr="00EC79E7">
              <w:rPr>
                <w:rFonts w:ascii="Times New Roman" w:hAnsi="Times New Roman" w:cs="Times New Roman"/>
                <w:sz w:val="56"/>
                <w:szCs w:val="56"/>
              </w:rPr>
              <w:t xml:space="preserve">African from </w:t>
            </w:r>
            <w:r w:rsidR="007500C3">
              <w:rPr>
                <w:rFonts w:ascii="Times New Roman" w:hAnsi="Times New Roman" w:cs="Times New Roman"/>
                <w:sz w:val="56"/>
                <w:szCs w:val="56"/>
              </w:rPr>
              <w:t>2019</w:t>
            </w:r>
            <w:r w:rsidRPr="00EC79E7">
              <w:rPr>
                <w:rFonts w:ascii="Times New Roman" w:hAnsi="Times New Roman" w:cs="Times New Roman"/>
                <w:sz w:val="56"/>
                <w:szCs w:val="56"/>
              </w:rPr>
              <w:t xml:space="preserve"> - 202</w:t>
            </w:r>
            <w:r w:rsidR="007500C3">
              <w:rPr>
                <w:rFonts w:ascii="Times New Roman" w:hAnsi="Times New Roman" w:cs="Times New Roman"/>
                <w:sz w:val="56"/>
                <w:szCs w:val="56"/>
              </w:rPr>
              <w:t>2</w:t>
            </w:r>
          </w:p>
        </w:tc>
        <w:tc>
          <w:tcPr>
            <w:tcW w:w="5395" w:type="dxa"/>
          </w:tcPr>
          <w:p w14:paraId="12C361C1" w14:textId="77777777" w:rsidR="00A81248" w:rsidRPr="003A798E" w:rsidRDefault="00A81248"/>
        </w:tc>
      </w:tr>
      <w:tr w:rsidR="00A81248" w:rsidRPr="003A798E" w14:paraId="61C507EC" w14:textId="77777777" w:rsidTr="00FB65B8">
        <w:trPr>
          <w:trHeight w:val="8059"/>
        </w:trPr>
        <w:tc>
          <w:tcPr>
            <w:tcW w:w="5395" w:type="dxa"/>
          </w:tcPr>
          <w:p w14:paraId="014205A1" w14:textId="77777777" w:rsidR="00A81248" w:rsidRPr="003A798E" w:rsidRDefault="00A81248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873F486" wp14:editId="63787B37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0934EF" id="Group 1" o:spid="_x0000_s1026" alt="&quot;&quot;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MFC+WzhAAAADgEAAA8AAAAAAAAAAAAAAAAAwgUAAGRycy9kb3ducmV2LnhtbFBLBQYAAAAA&#10;BAAEAPMAAADQBgAAAAA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5CDE9348" w14:textId="77777777" w:rsidR="00A81248" w:rsidRPr="003A798E" w:rsidRDefault="00A81248"/>
        </w:tc>
      </w:tr>
      <w:tr w:rsidR="00A81248" w:rsidRPr="003A798E" w14:paraId="69D852C6" w14:textId="77777777" w:rsidTr="00FB65B8">
        <w:trPr>
          <w:trHeight w:val="1299"/>
        </w:trPr>
        <w:tc>
          <w:tcPr>
            <w:tcW w:w="5395" w:type="dxa"/>
          </w:tcPr>
          <w:p w14:paraId="5ECDDB13" w14:textId="77777777" w:rsidR="00A81248" w:rsidRPr="003A798E" w:rsidRDefault="00A81248"/>
        </w:tc>
        <w:tc>
          <w:tcPr>
            <w:tcW w:w="5395" w:type="dxa"/>
          </w:tcPr>
          <w:p w14:paraId="1A5A48CA" w14:textId="1C829939" w:rsidR="00A81248" w:rsidRPr="003A798E" w:rsidRDefault="00A81248" w:rsidP="00A81248">
            <w:pPr>
              <w:pStyle w:val="Heading2"/>
            </w:pPr>
          </w:p>
          <w:p w14:paraId="14A71B8B" w14:textId="56BAE05E" w:rsidR="00A81248" w:rsidRPr="003A798E" w:rsidRDefault="00FE2550" w:rsidP="00C66528">
            <w:pPr>
              <w:pStyle w:val="Heading2"/>
            </w:pPr>
            <w:r>
              <w:t>Visualizing Data</w:t>
            </w:r>
          </w:p>
        </w:tc>
      </w:tr>
      <w:tr w:rsidR="00A81248" w:rsidRPr="003A798E" w14:paraId="55626251" w14:textId="77777777" w:rsidTr="00FB65B8">
        <w:trPr>
          <w:trHeight w:val="1402"/>
        </w:trPr>
        <w:tc>
          <w:tcPr>
            <w:tcW w:w="5395" w:type="dxa"/>
          </w:tcPr>
          <w:p w14:paraId="2AEC675F" w14:textId="77777777" w:rsidR="00A81248" w:rsidRPr="003A798E" w:rsidRDefault="00A81248"/>
        </w:tc>
        <w:tc>
          <w:tcPr>
            <w:tcW w:w="5395" w:type="dxa"/>
          </w:tcPr>
          <w:p w14:paraId="4A468180" w14:textId="4D4E3903" w:rsidR="00A81248" w:rsidRPr="003A798E" w:rsidRDefault="00FE2550" w:rsidP="00A81248">
            <w:pPr>
              <w:pStyle w:val="Heading2"/>
            </w:pPr>
            <w:r>
              <w:t>Erifeoluwa Jamgbadi</w:t>
            </w:r>
            <w:r w:rsidR="00C66528" w:rsidRPr="003A798E">
              <w:t xml:space="preserve"> </w:t>
            </w:r>
          </w:p>
          <w:p w14:paraId="510051E8" w14:textId="77777777" w:rsidR="00A81248" w:rsidRDefault="00FE2550" w:rsidP="00A81248">
            <w:pPr>
              <w:pStyle w:val="Heading2"/>
            </w:pPr>
            <w:r>
              <w:t>C18387973</w:t>
            </w:r>
          </w:p>
          <w:p w14:paraId="0DE2EB1D" w14:textId="53D553CA" w:rsidR="00FE2550" w:rsidRPr="00FE2550" w:rsidRDefault="00FE2550" w:rsidP="00FE2550"/>
        </w:tc>
      </w:tr>
    </w:tbl>
    <w:p w14:paraId="3A62B2C4" w14:textId="77777777" w:rsidR="000C4ED1" w:rsidRPr="003A798E" w:rsidRDefault="000C4ED1"/>
    <w:p w14:paraId="7A4272E3" w14:textId="623E7855" w:rsidR="00FE2550" w:rsidRPr="003A798E" w:rsidRDefault="00FE2550" w:rsidP="00A24793">
      <w:r>
        <w:lastRenderedPageBreak/>
        <w:t xml:space="preserve">  </w:t>
      </w:r>
      <w:r>
        <w:tab/>
      </w:r>
      <w:r>
        <w:tab/>
      </w:r>
    </w:p>
    <w:p w14:paraId="0656C5F7" w14:textId="77777777" w:rsidR="00A24793" w:rsidRPr="003A798E" w:rsidRDefault="00A24793" w:rsidP="00A24793"/>
    <w:p w14:paraId="229D2318" w14:textId="77777777" w:rsidR="00A24793" w:rsidRPr="003A798E" w:rsidRDefault="00A24793"/>
    <w:p w14:paraId="0DAE5DB5" w14:textId="25A34342" w:rsidR="00FE2550" w:rsidRPr="00EC79E7" w:rsidRDefault="00C66528" w:rsidP="00FE2550">
      <w:pPr>
        <w:shd w:val="clear" w:color="auto" w:fill="FFFFFF"/>
        <w:tabs>
          <w:tab w:val="num" w:pos="720"/>
        </w:tabs>
        <w:spacing w:before="100" w:beforeAutospacing="1" w:after="100" w:afterAutospacing="1"/>
        <w:rPr>
          <w:rFonts w:eastAsiaTheme="minorEastAsia"/>
          <w:b/>
          <w:bCs/>
          <w:sz w:val="28"/>
          <w:szCs w:val="28"/>
          <w:u w:val="single"/>
        </w:rPr>
      </w:pPr>
      <w:r w:rsidRPr="00EC79E7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E99122" wp14:editId="5671CC85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1FD31B40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FE2550" w:rsidRPr="00EC79E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  <w:t>Description of dataset and their origin</w:t>
      </w:r>
    </w:p>
    <w:p w14:paraId="754D9602" w14:textId="55D5A74F" w:rsidR="00FE2550" w:rsidRPr="00EC79E7" w:rsidRDefault="00FE2550" w:rsidP="007500C3">
      <w:pPr>
        <w:rPr>
          <w:rFonts w:ascii="Times New Roman" w:eastAsia="Times New Roman" w:hAnsi="Times New Roman" w:cs="Times New Roman"/>
          <w:spacing w:val="3"/>
          <w:sz w:val="22"/>
          <w:szCs w:val="22"/>
        </w:rPr>
      </w:pPr>
      <w:r w:rsidRPr="00EC79E7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I got the dataset from </w:t>
      </w:r>
      <w:r w:rsidR="004D4173">
        <w:rPr>
          <w:rFonts w:ascii="Times New Roman" w:eastAsia="Times New Roman" w:hAnsi="Times New Roman" w:cs="Times New Roman"/>
          <w:spacing w:val="3"/>
          <w:sz w:val="22"/>
          <w:szCs w:val="22"/>
        </w:rPr>
        <w:t>ACLED website. I used the data export tool to filter the specific dataset that I wanted. The dataset is</w:t>
      </w:r>
      <w:r w:rsidRPr="00EC79E7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about the different </w:t>
      </w:r>
      <w:r w:rsidR="00967058">
        <w:rPr>
          <w:rFonts w:ascii="Times New Roman" w:eastAsia="Times New Roman" w:hAnsi="Times New Roman" w:cs="Times New Roman"/>
          <w:spacing w:val="3"/>
          <w:sz w:val="22"/>
          <w:szCs w:val="22"/>
        </w:rPr>
        <w:t>violence</w:t>
      </w:r>
      <w:r w:rsidRPr="00EC79E7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that took place in different parts of Africa from </w:t>
      </w:r>
      <w:r w:rsidR="00025EB2">
        <w:rPr>
          <w:rFonts w:ascii="Times New Roman" w:eastAsia="Times New Roman" w:hAnsi="Times New Roman" w:cs="Times New Roman"/>
          <w:spacing w:val="3"/>
          <w:sz w:val="22"/>
          <w:szCs w:val="22"/>
        </w:rPr>
        <w:t>2019</w:t>
      </w:r>
      <w:r w:rsidRPr="00EC79E7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– 202</w:t>
      </w:r>
      <w:r w:rsidR="00025EB2">
        <w:rPr>
          <w:rFonts w:ascii="Times New Roman" w:eastAsia="Times New Roman" w:hAnsi="Times New Roman" w:cs="Times New Roman"/>
          <w:spacing w:val="3"/>
          <w:sz w:val="22"/>
          <w:szCs w:val="22"/>
        </w:rPr>
        <w:t>2</w:t>
      </w:r>
      <w:r w:rsidR="00EC79E7" w:rsidRPr="00EC79E7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[</w:t>
      </w:r>
      <w:proofErr w:type="gramStart"/>
      <w:r w:rsidR="007500C3" w:rsidRPr="007500C3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https://acleddata.com/data-export-tool/ </w:t>
      </w:r>
      <w:r w:rsidR="00EC79E7" w:rsidRPr="00EC79E7">
        <w:rPr>
          <w:rFonts w:ascii="Times New Roman" w:eastAsia="Times New Roman" w:hAnsi="Times New Roman" w:cs="Times New Roman"/>
          <w:spacing w:val="3"/>
          <w:sz w:val="22"/>
          <w:szCs w:val="22"/>
        </w:rPr>
        <w:t>]</w:t>
      </w:r>
      <w:proofErr w:type="gramEnd"/>
      <w:r w:rsidRPr="00EC79E7">
        <w:rPr>
          <w:rFonts w:ascii="Times New Roman" w:eastAsia="Times New Roman" w:hAnsi="Times New Roman" w:cs="Times New Roman"/>
          <w:spacing w:val="3"/>
          <w:sz w:val="22"/>
          <w:szCs w:val="22"/>
        </w:rPr>
        <w:t>.</w:t>
      </w:r>
      <w:r w:rsidR="006E3A73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The </w:t>
      </w:r>
      <w:r w:rsidR="002418D3">
        <w:rPr>
          <w:rFonts w:ascii="Times New Roman" w:eastAsia="Times New Roman" w:hAnsi="Times New Roman" w:cs="Times New Roman"/>
          <w:spacing w:val="3"/>
          <w:sz w:val="22"/>
          <w:szCs w:val="22"/>
        </w:rPr>
        <w:t>original</w:t>
      </w:r>
      <w:r w:rsidR="006E3A73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dataset has </w:t>
      </w:r>
      <w:r w:rsidR="002418D3">
        <w:rPr>
          <w:rFonts w:ascii="Times New Roman" w:eastAsia="Times New Roman" w:hAnsi="Times New Roman" w:cs="Times New Roman"/>
          <w:spacing w:val="3"/>
          <w:sz w:val="22"/>
          <w:szCs w:val="22"/>
        </w:rPr>
        <w:t>31</w:t>
      </w:r>
      <w:r w:rsidR="006E3A73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columns in total and a total of </w:t>
      </w:r>
      <w:r w:rsidR="002418D3">
        <w:rPr>
          <w:rFonts w:ascii="Times New Roman" w:eastAsia="Times New Roman" w:hAnsi="Times New Roman" w:cs="Times New Roman"/>
          <w:spacing w:val="3"/>
          <w:sz w:val="22"/>
          <w:szCs w:val="22"/>
        </w:rPr>
        <w:t>19579</w:t>
      </w:r>
      <w:r w:rsidR="00917AFA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data entry for each column.</w:t>
      </w:r>
      <w:r w:rsidR="002418D3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The</w:t>
      </w:r>
      <w:r w:rsidR="00ED4D44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re </w:t>
      </w:r>
      <w:r w:rsidR="00E77AA6">
        <w:rPr>
          <w:rFonts w:ascii="Times New Roman" w:eastAsia="Times New Roman" w:hAnsi="Times New Roman" w:cs="Times New Roman"/>
          <w:spacing w:val="3"/>
          <w:sz w:val="22"/>
          <w:szCs w:val="22"/>
        </w:rPr>
        <w:t>are</w:t>
      </w:r>
      <w:r w:rsidR="00ED4D44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different details on the event that took place in each of the countries in Africa, such as the event date, year, who were involved, place of event etc.</w:t>
      </w:r>
    </w:p>
    <w:p w14:paraId="0C3C80FF" w14:textId="77777777" w:rsidR="00FE2550" w:rsidRPr="00EC79E7" w:rsidRDefault="00FE2550" w:rsidP="00FE255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pacing w:val="3"/>
          <w:sz w:val="22"/>
          <w:szCs w:val="22"/>
        </w:rPr>
      </w:pPr>
    </w:p>
    <w:p w14:paraId="39A53FCB" w14:textId="69A51FD2" w:rsidR="00FE2550" w:rsidRDefault="00FE2550" w:rsidP="00FE255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EC79E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  <w:t>An explanation of what you discovered when you explored the data</w:t>
      </w:r>
    </w:p>
    <w:p w14:paraId="7445CB2F" w14:textId="2D664642" w:rsidR="00E77AA6" w:rsidRPr="002F36B8" w:rsidRDefault="00DC27C2" w:rsidP="00E77A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pacing w:val="3"/>
          <w:u w:val="single"/>
        </w:rPr>
      </w:pPr>
      <w:r>
        <w:rPr>
          <w:rFonts w:ascii="Times New Roman" w:eastAsia="Times New Roman" w:hAnsi="Times New Roman" w:cs="Times New Roman"/>
          <w:spacing w:val="3"/>
        </w:rPr>
        <w:t>The history behind violence in countries, is that the citizen ends up suffering the most</w:t>
      </w:r>
      <w:r w:rsidR="002B7552">
        <w:rPr>
          <w:rFonts w:ascii="Times New Roman" w:eastAsia="Times New Roman" w:hAnsi="Times New Roman" w:cs="Times New Roman"/>
          <w:spacing w:val="3"/>
        </w:rPr>
        <w:t>.</w:t>
      </w:r>
    </w:p>
    <w:p w14:paraId="533BFC32" w14:textId="74B80F0E" w:rsidR="002F36B8" w:rsidRPr="002F36B8" w:rsidRDefault="009802CE" w:rsidP="00E77A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Some c</w:t>
      </w:r>
      <w:r w:rsidR="002F36B8">
        <w:rPr>
          <w:rFonts w:ascii="Times New Roman" w:eastAsia="Times New Roman" w:hAnsi="Times New Roman" w:cs="Times New Roman"/>
          <w:spacing w:val="3"/>
        </w:rPr>
        <w:t xml:space="preserve">ountries in west Africa are </w:t>
      </w:r>
      <w:r w:rsidR="002F36B8" w:rsidRPr="002F36B8">
        <w:rPr>
          <w:rFonts w:ascii="Times New Roman" w:eastAsia="Times New Roman" w:hAnsi="Times New Roman" w:cs="Times New Roman"/>
          <w:spacing w:val="3"/>
        </w:rPr>
        <w:t>Mali</w:t>
      </w:r>
      <w:r w:rsidR="002F36B8">
        <w:rPr>
          <w:rFonts w:ascii="Times New Roman" w:eastAsia="Times New Roman" w:hAnsi="Times New Roman" w:cs="Times New Roman"/>
          <w:spacing w:val="3"/>
        </w:rPr>
        <w:t xml:space="preserve">, </w:t>
      </w:r>
      <w:r w:rsidR="002F36B8" w:rsidRPr="002F36B8">
        <w:rPr>
          <w:rFonts w:ascii="Times New Roman" w:eastAsia="Times New Roman" w:hAnsi="Times New Roman" w:cs="Times New Roman"/>
          <w:spacing w:val="3"/>
        </w:rPr>
        <w:t>Nigeria</w:t>
      </w:r>
      <w:r w:rsidR="002F36B8">
        <w:rPr>
          <w:rFonts w:ascii="Times New Roman" w:eastAsia="Times New Roman" w:hAnsi="Times New Roman" w:cs="Times New Roman"/>
          <w:spacing w:val="3"/>
        </w:rPr>
        <w:t xml:space="preserve">, </w:t>
      </w:r>
      <w:r w:rsidR="002F36B8" w:rsidRPr="002F36B8">
        <w:rPr>
          <w:rFonts w:ascii="Times New Roman" w:eastAsia="Times New Roman" w:hAnsi="Times New Roman" w:cs="Times New Roman"/>
          <w:spacing w:val="3"/>
        </w:rPr>
        <w:t>Niger</w:t>
      </w:r>
      <w:r w:rsidR="002F36B8">
        <w:rPr>
          <w:rFonts w:ascii="Times New Roman" w:eastAsia="Times New Roman" w:hAnsi="Times New Roman" w:cs="Times New Roman"/>
          <w:spacing w:val="3"/>
        </w:rPr>
        <w:t xml:space="preserve">, </w:t>
      </w:r>
      <w:r w:rsidR="002F36B8" w:rsidRPr="002F36B8">
        <w:rPr>
          <w:rFonts w:ascii="Times New Roman" w:eastAsia="Times New Roman" w:hAnsi="Times New Roman" w:cs="Times New Roman"/>
          <w:spacing w:val="3"/>
        </w:rPr>
        <w:t>Guinea</w:t>
      </w:r>
      <w:r w:rsidR="002F36B8">
        <w:rPr>
          <w:rFonts w:ascii="Times New Roman" w:eastAsia="Times New Roman" w:hAnsi="Times New Roman" w:cs="Times New Roman"/>
          <w:spacing w:val="3"/>
        </w:rPr>
        <w:t xml:space="preserve">, </w:t>
      </w:r>
      <w:r w:rsidR="002F36B8" w:rsidRPr="002F36B8">
        <w:rPr>
          <w:rFonts w:ascii="Times New Roman" w:eastAsia="Times New Roman" w:hAnsi="Times New Roman" w:cs="Times New Roman"/>
          <w:spacing w:val="3"/>
        </w:rPr>
        <w:t>Liberia</w:t>
      </w:r>
      <w:r w:rsidR="002F36B8">
        <w:rPr>
          <w:rFonts w:ascii="Times New Roman" w:eastAsia="Times New Roman" w:hAnsi="Times New Roman" w:cs="Times New Roman"/>
          <w:spacing w:val="3"/>
        </w:rPr>
        <w:t xml:space="preserve">, </w:t>
      </w:r>
      <w:r w:rsidR="002F36B8" w:rsidRPr="002F36B8">
        <w:rPr>
          <w:rFonts w:ascii="Times New Roman" w:eastAsia="Times New Roman" w:hAnsi="Times New Roman" w:cs="Times New Roman"/>
          <w:spacing w:val="3"/>
        </w:rPr>
        <w:t>Senegal</w:t>
      </w:r>
      <w:r w:rsidR="002F36B8">
        <w:rPr>
          <w:rFonts w:ascii="Times New Roman" w:eastAsia="Times New Roman" w:hAnsi="Times New Roman" w:cs="Times New Roman"/>
          <w:spacing w:val="3"/>
        </w:rPr>
        <w:t xml:space="preserve">, </w:t>
      </w:r>
      <w:r w:rsidR="002F36B8" w:rsidRPr="002F36B8">
        <w:rPr>
          <w:rFonts w:ascii="Times New Roman" w:eastAsia="Times New Roman" w:hAnsi="Times New Roman" w:cs="Times New Roman"/>
          <w:spacing w:val="3"/>
        </w:rPr>
        <w:t>Mauritania</w:t>
      </w:r>
      <w:r w:rsidR="002F36B8">
        <w:rPr>
          <w:rFonts w:ascii="Times New Roman" w:eastAsia="Times New Roman" w:hAnsi="Times New Roman" w:cs="Times New Roman"/>
          <w:spacing w:val="3"/>
        </w:rPr>
        <w:t xml:space="preserve">, </w:t>
      </w:r>
      <w:r w:rsidR="002F36B8" w:rsidRPr="002F36B8">
        <w:rPr>
          <w:rFonts w:ascii="Times New Roman" w:eastAsia="Times New Roman" w:hAnsi="Times New Roman" w:cs="Times New Roman"/>
          <w:spacing w:val="3"/>
        </w:rPr>
        <w:t>Ghana</w:t>
      </w:r>
      <w:r w:rsidR="002F36B8">
        <w:rPr>
          <w:rFonts w:ascii="Times New Roman" w:eastAsia="Times New Roman" w:hAnsi="Times New Roman" w:cs="Times New Roman"/>
          <w:spacing w:val="3"/>
        </w:rPr>
        <w:t xml:space="preserve">, </w:t>
      </w:r>
      <w:r w:rsidR="002F36B8" w:rsidRPr="002F36B8">
        <w:rPr>
          <w:rFonts w:ascii="Times New Roman" w:eastAsia="Times New Roman" w:hAnsi="Times New Roman" w:cs="Times New Roman"/>
          <w:spacing w:val="3"/>
        </w:rPr>
        <w:t xml:space="preserve">Ivory </w:t>
      </w:r>
      <w:r w:rsidRPr="002F36B8">
        <w:rPr>
          <w:rFonts w:ascii="Times New Roman" w:eastAsia="Times New Roman" w:hAnsi="Times New Roman" w:cs="Times New Roman"/>
          <w:spacing w:val="3"/>
        </w:rPr>
        <w:t>Coast,</w:t>
      </w:r>
      <w:r w:rsidR="002F36B8">
        <w:rPr>
          <w:rFonts w:ascii="Times New Roman" w:eastAsia="Times New Roman" w:hAnsi="Times New Roman" w:cs="Times New Roman"/>
          <w:spacing w:val="3"/>
        </w:rPr>
        <w:t xml:space="preserve"> </w:t>
      </w:r>
      <w:r w:rsidR="002F36B8" w:rsidRPr="002F36B8">
        <w:rPr>
          <w:rFonts w:ascii="Times New Roman" w:eastAsia="Times New Roman" w:hAnsi="Times New Roman" w:cs="Times New Roman"/>
          <w:spacing w:val="3"/>
        </w:rPr>
        <w:t>Sierra Leone</w:t>
      </w:r>
      <w:r w:rsidR="002F36B8">
        <w:rPr>
          <w:rFonts w:ascii="Times New Roman" w:eastAsia="Times New Roman" w:hAnsi="Times New Roman" w:cs="Times New Roman"/>
          <w:spacing w:val="3"/>
        </w:rPr>
        <w:t xml:space="preserve">, </w:t>
      </w:r>
      <w:r w:rsidR="002F36B8" w:rsidRPr="002F36B8">
        <w:rPr>
          <w:rFonts w:ascii="Times New Roman" w:eastAsia="Times New Roman" w:hAnsi="Times New Roman" w:cs="Times New Roman"/>
          <w:spacing w:val="3"/>
        </w:rPr>
        <w:t>Togo</w:t>
      </w:r>
      <w:r w:rsidR="002F36B8">
        <w:rPr>
          <w:rFonts w:ascii="Times New Roman" w:eastAsia="Times New Roman" w:hAnsi="Times New Roman" w:cs="Times New Roman"/>
          <w:spacing w:val="3"/>
        </w:rPr>
        <w:t xml:space="preserve"> and </w:t>
      </w:r>
      <w:r w:rsidR="002F36B8" w:rsidRPr="002F36B8">
        <w:rPr>
          <w:rFonts w:ascii="Times New Roman" w:eastAsia="Times New Roman" w:hAnsi="Times New Roman" w:cs="Times New Roman"/>
          <w:spacing w:val="3"/>
        </w:rPr>
        <w:t>Cape Verd</w:t>
      </w:r>
      <w:r w:rsidR="002F36B8"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</w:p>
    <w:p w14:paraId="5C159B35" w14:textId="16216555" w:rsidR="00EF2D5E" w:rsidRPr="00A26D7F" w:rsidRDefault="00D774D5" w:rsidP="00E77A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pacing w:val="3"/>
          <w:u w:val="single"/>
        </w:rPr>
      </w:pPr>
      <w:r>
        <w:rPr>
          <w:rFonts w:ascii="Times New Roman" w:eastAsia="Times New Roman" w:hAnsi="Times New Roman" w:cs="Times New Roman"/>
          <w:spacing w:val="3"/>
        </w:rPr>
        <w:t>Between the four years (2019 -2022)</w:t>
      </w:r>
      <w:r w:rsidR="00E033BE">
        <w:rPr>
          <w:rFonts w:ascii="Times New Roman" w:eastAsia="Times New Roman" w:hAnsi="Times New Roman" w:cs="Times New Roman"/>
          <w:spacing w:val="3"/>
        </w:rPr>
        <w:t xml:space="preserve">, </w:t>
      </w:r>
      <w:r w:rsidR="00A26D7F">
        <w:rPr>
          <w:rFonts w:ascii="Times New Roman" w:eastAsia="Times New Roman" w:hAnsi="Times New Roman" w:cs="Times New Roman"/>
          <w:spacing w:val="3"/>
        </w:rPr>
        <w:t xml:space="preserve">2020 was the worst for violence in west Africa (refer to </w:t>
      </w:r>
      <w:r w:rsidR="0074501B">
        <w:rPr>
          <w:rFonts w:ascii="Times New Roman" w:eastAsia="Times New Roman" w:hAnsi="Times New Roman" w:cs="Times New Roman"/>
          <w:spacing w:val="3"/>
        </w:rPr>
        <w:t>bar chat</w:t>
      </w:r>
      <w:r w:rsidR="00A26D7F">
        <w:rPr>
          <w:rFonts w:ascii="Times New Roman" w:eastAsia="Times New Roman" w:hAnsi="Times New Roman" w:cs="Times New Roman"/>
          <w:spacing w:val="3"/>
        </w:rPr>
        <w:t>).</w:t>
      </w:r>
      <w:r w:rsidR="00A43581">
        <w:rPr>
          <w:rFonts w:ascii="Times New Roman" w:eastAsia="Times New Roman" w:hAnsi="Times New Roman" w:cs="Times New Roman"/>
          <w:spacing w:val="3"/>
        </w:rPr>
        <w:t xml:space="preserve"> I agree with this because the </w:t>
      </w:r>
      <w:proofErr w:type="spellStart"/>
      <w:r w:rsidR="0024151A">
        <w:rPr>
          <w:rFonts w:ascii="Times New Roman" w:eastAsia="Times New Roman" w:hAnsi="Times New Roman" w:cs="Times New Roman"/>
          <w:spacing w:val="3"/>
        </w:rPr>
        <w:t>endsars</w:t>
      </w:r>
      <w:proofErr w:type="spellEnd"/>
      <w:r w:rsidR="00A43581">
        <w:rPr>
          <w:rFonts w:ascii="Times New Roman" w:eastAsia="Times New Roman" w:hAnsi="Times New Roman" w:cs="Times New Roman"/>
          <w:spacing w:val="3"/>
        </w:rPr>
        <w:t xml:space="preserve"> movement took place in 2020 in </w:t>
      </w:r>
      <w:r w:rsidR="0074501B">
        <w:rPr>
          <w:rFonts w:ascii="Times New Roman" w:eastAsia="Times New Roman" w:hAnsi="Times New Roman" w:cs="Times New Roman"/>
          <w:spacing w:val="3"/>
        </w:rPr>
        <w:t>Nigeria</w:t>
      </w:r>
      <w:r w:rsidR="002109DE">
        <w:rPr>
          <w:rFonts w:ascii="Times New Roman" w:eastAsia="Times New Roman" w:hAnsi="Times New Roman" w:cs="Times New Roman"/>
          <w:spacing w:val="3"/>
        </w:rPr>
        <w:t>.</w:t>
      </w:r>
    </w:p>
    <w:p w14:paraId="31ABD74A" w14:textId="369D31E4" w:rsidR="002B7552" w:rsidRPr="00BF41D2" w:rsidRDefault="0042246D" w:rsidP="00E77A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pacing w:val="3"/>
          <w:u w:val="single"/>
        </w:rPr>
      </w:pPr>
      <w:r>
        <w:rPr>
          <w:rFonts w:ascii="Times New Roman" w:eastAsia="Times New Roman" w:hAnsi="Times New Roman" w:cs="Times New Roman"/>
          <w:spacing w:val="3"/>
        </w:rPr>
        <w:t xml:space="preserve">The dataset had a total of 19579 </w:t>
      </w:r>
      <w:r w:rsidR="00BF41D2">
        <w:rPr>
          <w:rFonts w:ascii="Times New Roman" w:eastAsia="Times New Roman" w:hAnsi="Times New Roman" w:cs="Times New Roman"/>
          <w:spacing w:val="3"/>
        </w:rPr>
        <w:t xml:space="preserve">rows of data </w:t>
      </w:r>
      <w:r>
        <w:rPr>
          <w:rFonts w:ascii="Times New Roman" w:eastAsia="Times New Roman" w:hAnsi="Times New Roman" w:cs="Times New Roman"/>
          <w:spacing w:val="3"/>
        </w:rPr>
        <w:t xml:space="preserve">for each column and there were 31 </w:t>
      </w:r>
      <w:r w:rsidR="00BF41D2">
        <w:rPr>
          <w:rFonts w:ascii="Times New Roman" w:eastAsia="Times New Roman" w:hAnsi="Times New Roman" w:cs="Times New Roman"/>
          <w:spacing w:val="3"/>
        </w:rPr>
        <w:t>columns.</w:t>
      </w:r>
    </w:p>
    <w:p w14:paraId="7379BE25" w14:textId="304E075D" w:rsidR="00BF41D2" w:rsidRPr="0096731D" w:rsidRDefault="00BF41D2" w:rsidP="00E77A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pacing w:val="3"/>
          <w:u w:val="single"/>
        </w:rPr>
      </w:pPr>
      <w:r>
        <w:rPr>
          <w:rFonts w:ascii="Times New Roman" w:eastAsia="Times New Roman" w:hAnsi="Times New Roman" w:cs="Times New Roman"/>
          <w:spacing w:val="3"/>
        </w:rPr>
        <w:t>Most o</w:t>
      </w:r>
      <w:r w:rsidR="00734152">
        <w:rPr>
          <w:rFonts w:ascii="Times New Roman" w:eastAsia="Times New Roman" w:hAnsi="Times New Roman" w:cs="Times New Roman"/>
          <w:spacing w:val="3"/>
        </w:rPr>
        <w:t>f the column types were character.</w:t>
      </w:r>
    </w:p>
    <w:p w14:paraId="6854C330" w14:textId="6F3597C6" w:rsidR="0096731D" w:rsidRPr="004F34C2" w:rsidRDefault="009E04EC" w:rsidP="00E77A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pacing w:val="3"/>
          <w:u w:val="single"/>
        </w:rPr>
      </w:pPr>
      <w:r w:rsidRPr="009E04EC">
        <w:rPr>
          <w:rFonts w:ascii="Times New Roman" w:eastAsia="Times New Roman" w:hAnsi="Times New Roman" w:cs="Times New Roman"/>
          <w:spacing w:val="3"/>
        </w:rPr>
        <w:t>The biggest event was violence against the citizens in west Africa and it is mainly caused by military personnel’s, police</w:t>
      </w:r>
      <w:r w:rsidR="002F36B8"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="002F36B8">
        <w:rPr>
          <w:rFonts w:ascii="Times New Roman" w:eastAsia="Times New Roman" w:hAnsi="Times New Roman" w:cs="Times New Roman"/>
          <w:spacing w:val="3"/>
        </w:rPr>
        <w:t>etc</w:t>
      </w:r>
      <w:proofErr w:type="spellEnd"/>
      <w:r w:rsidR="002F36B8">
        <w:rPr>
          <w:rFonts w:ascii="Times New Roman" w:eastAsia="Times New Roman" w:hAnsi="Times New Roman" w:cs="Times New Roman"/>
          <w:spacing w:val="3"/>
        </w:rPr>
        <w:t xml:space="preserve"> basically people in power.</w:t>
      </w:r>
    </w:p>
    <w:p w14:paraId="77465219" w14:textId="71132765" w:rsidR="004F34C2" w:rsidRPr="009E04EC" w:rsidRDefault="004F34C2" w:rsidP="00E77A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pacing w:val="3"/>
          <w:u w:val="single"/>
        </w:rPr>
      </w:pPr>
      <w:r>
        <w:rPr>
          <w:rFonts w:ascii="Times New Roman" w:eastAsia="Times New Roman" w:hAnsi="Times New Roman" w:cs="Times New Roman"/>
          <w:spacing w:val="3"/>
        </w:rPr>
        <w:t xml:space="preserve">Nigeria has the highest </w:t>
      </w:r>
      <w:r w:rsidR="0024151A">
        <w:rPr>
          <w:rFonts w:ascii="Times New Roman" w:eastAsia="Times New Roman" w:hAnsi="Times New Roman" w:cs="Times New Roman"/>
          <w:spacing w:val="3"/>
        </w:rPr>
        <w:t>occurrence</w:t>
      </w:r>
      <w:r>
        <w:rPr>
          <w:rFonts w:ascii="Times New Roman" w:eastAsia="Times New Roman" w:hAnsi="Times New Roman" w:cs="Times New Roman"/>
          <w:spacing w:val="3"/>
        </w:rPr>
        <w:t xml:space="preserve"> of </w:t>
      </w:r>
      <w:r w:rsidR="0024151A">
        <w:rPr>
          <w:rFonts w:ascii="Times New Roman" w:eastAsia="Times New Roman" w:hAnsi="Times New Roman" w:cs="Times New Roman"/>
          <w:spacing w:val="3"/>
        </w:rPr>
        <w:t>these events</w:t>
      </w:r>
      <w:r w:rsidR="00F24DB6">
        <w:rPr>
          <w:rFonts w:ascii="Times New Roman" w:eastAsia="Times New Roman" w:hAnsi="Times New Roman" w:cs="Times New Roman"/>
          <w:spacing w:val="3"/>
        </w:rPr>
        <w:t>.</w:t>
      </w:r>
    </w:p>
    <w:p w14:paraId="53ED4DF2" w14:textId="2988B862" w:rsidR="00FE2550" w:rsidRPr="00E77AA6" w:rsidRDefault="00FE2550" w:rsidP="00E77AA6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u w:val="single"/>
        </w:rPr>
      </w:pPr>
    </w:p>
    <w:p w14:paraId="138D2E22" w14:textId="12205708" w:rsidR="00FE2550" w:rsidRPr="00EC79E7" w:rsidRDefault="00FE2550" w:rsidP="00FE255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EC79E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  <w:t>The Big Idea of Visualization</w:t>
      </w:r>
    </w:p>
    <w:p w14:paraId="2A2F8A98" w14:textId="772AD2A0" w:rsidR="00FE2550" w:rsidRDefault="00FA5361" w:rsidP="00F0387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pacing w:val="3"/>
          <w:sz w:val="22"/>
          <w:szCs w:val="22"/>
        </w:rPr>
      </w:pP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It is important to be aware of different </w:t>
      </w:r>
      <w:r w:rsidR="00FC623B">
        <w:rPr>
          <w:rFonts w:ascii="Times New Roman" w:eastAsia="Times New Roman" w:hAnsi="Times New Roman" w:cs="Times New Roman"/>
          <w:spacing w:val="3"/>
          <w:sz w:val="22"/>
          <w:szCs w:val="22"/>
        </w:rPr>
        <w:t>things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that are happening in the world, especially with </w:t>
      </w:r>
      <w:r w:rsidR="00FC623B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social media, so we have information really easily. </w:t>
      </w:r>
      <w:r w:rsidR="00FB089F">
        <w:rPr>
          <w:rFonts w:ascii="Times New Roman" w:eastAsia="Times New Roman" w:hAnsi="Times New Roman" w:cs="Times New Roman"/>
          <w:spacing w:val="3"/>
          <w:sz w:val="22"/>
          <w:szCs w:val="22"/>
        </w:rPr>
        <w:t>T</w:t>
      </w:r>
      <w:r w:rsidR="00FC623B">
        <w:rPr>
          <w:rFonts w:ascii="Times New Roman" w:eastAsia="Times New Roman" w:hAnsi="Times New Roman" w:cs="Times New Roman"/>
          <w:spacing w:val="3"/>
          <w:sz w:val="22"/>
          <w:szCs w:val="22"/>
        </w:rPr>
        <w:t>o</w:t>
      </w:r>
      <w:r w:rsidR="00F03878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spread awareness of the </w:t>
      </w:r>
      <w:r w:rsidR="00A700BA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different types of troubles citizens face, </w:t>
      </w:r>
      <w:r w:rsidR="00B65C74">
        <w:rPr>
          <w:rFonts w:ascii="Times New Roman" w:eastAsia="Times New Roman" w:hAnsi="Times New Roman" w:cs="Times New Roman"/>
          <w:spacing w:val="3"/>
          <w:sz w:val="22"/>
          <w:szCs w:val="22"/>
        </w:rPr>
        <w:t>especially</w:t>
      </w:r>
      <w:r w:rsidR="00A700BA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at the hand of people in power in west Africa, more </w:t>
      </w:r>
      <w:r w:rsidR="00B44869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specifically </w:t>
      </w:r>
      <w:r w:rsidR="00B65C74">
        <w:rPr>
          <w:rFonts w:ascii="Times New Roman" w:eastAsia="Times New Roman" w:hAnsi="Times New Roman" w:cs="Times New Roman"/>
          <w:spacing w:val="3"/>
          <w:sz w:val="22"/>
          <w:szCs w:val="22"/>
        </w:rPr>
        <w:t>Nigeria</w:t>
      </w:r>
      <w:r w:rsidR="00B44869">
        <w:rPr>
          <w:rFonts w:ascii="Times New Roman" w:eastAsia="Times New Roman" w:hAnsi="Times New Roman" w:cs="Times New Roman"/>
          <w:spacing w:val="3"/>
          <w:sz w:val="22"/>
          <w:szCs w:val="22"/>
        </w:rPr>
        <w:t>.</w:t>
      </w:r>
      <w:r w:rsidR="00683FC4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“Use social Media and find out more”.</w:t>
      </w:r>
    </w:p>
    <w:p w14:paraId="11A52A55" w14:textId="77777777" w:rsidR="00FC5B2E" w:rsidRDefault="00FC5B2E" w:rsidP="00FC5B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List the primary groups or individuals to whom you will be communicating.</w:t>
      </w:r>
    </w:p>
    <w:p w14:paraId="5B0E1567" w14:textId="5E4CE2BE" w:rsidR="00B65C74" w:rsidRDefault="00B65C74" w:rsidP="00B65C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People from the west African countries</w:t>
      </w:r>
    </w:p>
    <w:p w14:paraId="081F648F" w14:textId="4A0EFA9C" w:rsidR="00FA5361" w:rsidRDefault="00FC623B" w:rsidP="00B65C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Parents</w:t>
      </w:r>
    </w:p>
    <w:p w14:paraId="13286488" w14:textId="14D73EB1" w:rsidR="00FC623B" w:rsidRDefault="00FC623B" w:rsidP="00B65C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Friends</w:t>
      </w:r>
    </w:p>
    <w:p w14:paraId="5B826A22" w14:textId="77777777" w:rsidR="00FC5B2E" w:rsidRDefault="00FC5B2E" w:rsidP="00FC5B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you had to narrow that down to a single person, who would it be?</w:t>
      </w:r>
    </w:p>
    <w:p w14:paraId="45291E78" w14:textId="7FE7E898" w:rsidR="007500C3" w:rsidRDefault="007500C3" w:rsidP="007500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People from west African countries.</w:t>
      </w:r>
    </w:p>
    <w:p w14:paraId="7EAAA88B" w14:textId="77777777" w:rsidR="00FC5B2E" w:rsidRDefault="00FC5B2E" w:rsidP="00FC5B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What does your audience care about?</w:t>
      </w:r>
    </w:p>
    <w:p w14:paraId="74167376" w14:textId="50215548" w:rsidR="0080348F" w:rsidRDefault="0080348F" w:rsidP="008034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History</w:t>
      </w:r>
    </w:p>
    <w:p w14:paraId="5E19C503" w14:textId="02DF9C69" w:rsidR="0080348F" w:rsidRDefault="0080348F" w:rsidP="008034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Africa</w:t>
      </w:r>
    </w:p>
    <w:p w14:paraId="6649501C" w14:textId="77777777" w:rsidR="0080348F" w:rsidRDefault="0080348F" w:rsidP="0080348F">
      <w:pPr>
        <w:pStyle w:val="ListParagraph"/>
        <w:autoSpaceDE w:val="0"/>
        <w:autoSpaceDN w:val="0"/>
        <w:adjustRightInd w:val="0"/>
        <w:spacing w:after="0" w:line="720" w:lineRule="auto"/>
        <w:ind w:left="1440"/>
        <w:rPr>
          <w:rFonts w:ascii="Times New Roman" w:hAnsi="Times New Roman" w:cs="Times New Roman"/>
          <w:color w:val="000000"/>
        </w:rPr>
      </w:pPr>
    </w:p>
    <w:p w14:paraId="7D2CEC00" w14:textId="77777777" w:rsidR="00FC5B2E" w:rsidRDefault="00FC5B2E" w:rsidP="00FC5B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action does your audience need to take?</w:t>
      </w:r>
    </w:p>
    <w:p w14:paraId="1FFF61B1" w14:textId="53759F69" w:rsidR="00FC5B2E" w:rsidRPr="007500C3" w:rsidRDefault="0080348F" w:rsidP="00B65C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72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Being aware and just </w:t>
      </w:r>
      <w:r w:rsidR="007500C3">
        <w:rPr>
          <w:rFonts w:ascii="Times New Roman" w:hAnsi="Times New Roman" w:cs="Times New Roman"/>
          <w:color w:val="000000"/>
        </w:rPr>
        <w:t>spreading awareness whenever they see information.</w:t>
      </w:r>
    </w:p>
    <w:p w14:paraId="49502822" w14:textId="0918C3B8" w:rsidR="00B65C74" w:rsidRPr="00FB089F" w:rsidRDefault="00B65C74" w:rsidP="00B65C74">
      <w:pPr>
        <w:autoSpaceDE w:val="0"/>
        <w:autoSpaceDN w:val="0"/>
        <w:adjustRightInd w:val="0"/>
        <w:spacing w:line="72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B089F">
        <w:rPr>
          <w:rFonts w:ascii="Times New Roman" w:hAnsi="Times New Roman" w:cs="Times New Roman"/>
          <w:color w:val="000000"/>
          <w:sz w:val="22"/>
          <w:szCs w:val="22"/>
        </w:rPr>
        <w:t>What is at stake?</w:t>
      </w:r>
    </w:p>
    <w:p w14:paraId="4F9F459D" w14:textId="4FD9849E" w:rsidR="00FE2550" w:rsidRPr="00FB089F" w:rsidRDefault="007500C3" w:rsidP="007500C3">
      <w:pPr>
        <w:autoSpaceDE w:val="0"/>
        <w:autoSpaceDN w:val="0"/>
        <w:adjustRightInd w:val="0"/>
        <w:spacing w:line="72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B089F">
        <w:rPr>
          <w:rFonts w:ascii="Times New Roman" w:hAnsi="Times New Roman" w:cs="Times New Roman"/>
          <w:color w:val="000000"/>
          <w:sz w:val="22"/>
          <w:szCs w:val="22"/>
        </w:rPr>
        <w:t>People not being aware of the suffering that is going on in west Africa.</w:t>
      </w:r>
    </w:p>
    <w:p w14:paraId="63590022" w14:textId="5F94104C" w:rsidR="00E77AA6" w:rsidRDefault="00FE2550" w:rsidP="00FE255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noProof/>
          <w:spacing w:val="3"/>
          <w:sz w:val="28"/>
          <w:szCs w:val="28"/>
          <w:u w:val="single"/>
        </w:rPr>
      </w:pPr>
      <w:r w:rsidRPr="00EC79E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  <w:t xml:space="preserve">The visualization </w:t>
      </w:r>
      <w:r w:rsidR="00912679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  <w:t xml:space="preserve">and </w:t>
      </w:r>
      <w:r w:rsidR="00640A5B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  <w:t>storytelling</w:t>
      </w:r>
      <w:r w:rsidR="00640A5B" w:rsidRPr="00EC79E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  <w:t xml:space="preserve"> (</w:t>
      </w:r>
      <w:r w:rsidR="005B740E" w:rsidRPr="00EC79E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  <w:t>include</w:t>
      </w:r>
      <w:r w:rsidRPr="00EC79E7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  <w:t xml:space="preserve"> images of the chart)</w:t>
      </w:r>
      <w:r w:rsidR="00E77AA6" w:rsidRPr="00E77AA6">
        <w:rPr>
          <w:rFonts w:ascii="Times New Roman" w:eastAsia="Times New Roman" w:hAnsi="Times New Roman" w:cs="Times New Roman"/>
          <w:b/>
          <w:bCs/>
          <w:noProof/>
          <w:spacing w:val="3"/>
          <w:sz w:val="28"/>
          <w:szCs w:val="28"/>
          <w:u w:val="single"/>
        </w:rPr>
        <w:t xml:space="preserve"> </w:t>
      </w:r>
    </w:p>
    <w:p w14:paraId="1E65E365" w14:textId="2DC0892A" w:rsidR="00640A5B" w:rsidRPr="005B740E" w:rsidRDefault="005B740E" w:rsidP="00FE255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noProof/>
          <w:spacing w:val="3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pacing w:val="3"/>
          <w:sz w:val="22"/>
          <w:szCs w:val="22"/>
        </w:rPr>
        <w:t xml:space="preserve">We are going to be focusing on africa today, more specifically west africa. </w:t>
      </w:r>
      <w:r w:rsidR="00F03878">
        <w:rPr>
          <w:rFonts w:ascii="Times New Roman" w:eastAsia="Times New Roman" w:hAnsi="Times New Roman" w:cs="Times New Roman"/>
          <w:noProof/>
          <w:spacing w:val="3"/>
          <w:sz w:val="22"/>
          <w:szCs w:val="22"/>
        </w:rPr>
        <w:t>I am from nigeria, which is located in west africa</w:t>
      </w:r>
      <w:r w:rsidR="00B44869">
        <w:rPr>
          <w:rFonts w:ascii="Times New Roman" w:eastAsia="Times New Roman" w:hAnsi="Times New Roman" w:cs="Times New Roman"/>
          <w:noProof/>
          <w:spacing w:val="3"/>
          <w:sz w:val="22"/>
          <w:szCs w:val="22"/>
        </w:rPr>
        <w:t xml:space="preserve">, so I wanted to spread more awareness through these visualisations of </w:t>
      </w:r>
      <w:r w:rsidR="00096B03">
        <w:rPr>
          <w:rFonts w:ascii="Times New Roman" w:eastAsia="Times New Roman" w:hAnsi="Times New Roman" w:cs="Times New Roman"/>
          <w:noProof/>
          <w:spacing w:val="3"/>
          <w:sz w:val="22"/>
          <w:szCs w:val="22"/>
        </w:rPr>
        <w:t>troubles citizens face at the hand of people in power.</w:t>
      </w:r>
    </w:p>
    <w:p w14:paraId="7CE4C48E" w14:textId="3C2E9D65" w:rsidR="00FE2550" w:rsidRDefault="00E77AA6" w:rsidP="00E77AA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E77AA6">
        <w:rPr>
          <w:rFonts w:ascii="Times New Roman" w:eastAsia="Times New Roman" w:hAnsi="Times New Roman" w:cs="Times New Roman"/>
          <w:b/>
          <w:bCs/>
          <w:noProof/>
          <w:spacing w:val="3"/>
          <w:sz w:val="28"/>
          <w:szCs w:val="28"/>
        </w:rPr>
        <w:drawing>
          <wp:inline distT="0" distB="0" distL="0" distR="0" wp14:anchorId="7342B136" wp14:editId="08AB7FE2">
            <wp:extent cx="3553691" cy="3553691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42" cy="35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EC96" w14:textId="77777777" w:rsidR="00D44D0F" w:rsidRDefault="00D44D0F" w:rsidP="00E77AA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</w:pPr>
    </w:p>
    <w:p w14:paraId="03C8C76B" w14:textId="415AC07B" w:rsidR="00096B03" w:rsidRPr="00042357" w:rsidRDefault="00D44D0F" w:rsidP="00096B0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pacing w:val="3"/>
          <w:sz w:val="22"/>
          <w:szCs w:val="22"/>
        </w:rPr>
      </w:pPr>
      <w:r w:rsidRPr="00042357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These are the countries that are in the west of Africa. Most people don’t know some of these countries, but when talking about the violence </w:t>
      </w:r>
      <w:r w:rsidR="008841E7" w:rsidRPr="00042357">
        <w:rPr>
          <w:rFonts w:ascii="Times New Roman" w:eastAsia="Times New Roman" w:hAnsi="Times New Roman" w:cs="Times New Roman"/>
          <w:spacing w:val="3"/>
          <w:sz w:val="22"/>
          <w:szCs w:val="22"/>
        </w:rPr>
        <w:t>in a specific country, other close neighboring countries were included because some were going through the same things.</w:t>
      </w:r>
      <w:r w:rsidR="00042357" w:rsidRPr="00042357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gramStart"/>
      <w:r w:rsidR="00042357" w:rsidRPr="00042357">
        <w:rPr>
          <w:rFonts w:ascii="Times New Roman" w:eastAsia="Times New Roman" w:hAnsi="Times New Roman" w:cs="Times New Roman"/>
          <w:spacing w:val="3"/>
          <w:sz w:val="22"/>
          <w:szCs w:val="22"/>
        </w:rPr>
        <w:t>So</w:t>
      </w:r>
      <w:proofErr w:type="gramEnd"/>
      <w:r w:rsidR="00042357" w:rsidRPr="00042357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it was</w:t>
      </w:r>
      <w:r w:rsidR="00042357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important to compare and contrast because if they were able to do something to solve a specific problem, then it could be used in another country as well.</w:t>
      </w:r>
    </w:p>
    <w:p w14:paraId="1B1E1FCE" w14:textId="77777777" w:rsidR="00977375" w:rsidRDefault="00E77AA6" w:rsidP="00E77AA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noProof/>
          <w:spacing w:val="3"/>
          <w:sz w:val="28"/>
          <w:szCs w:val="28"/>
        </w:rPr>
      </w:pPr>
      <w:r w:rsidRPr="00E77AA6">
        <w:rPr>
          <w:rFonts w:ascii="Times New Roman" w:eastAsia="Times New Roman" w:hAnsi="Times New Roman" w:cs="Times New Roman"/>
          <w:b/>
          <w:bCs/>
          <w:noProof/>
          <w:spacing w:val="3"/>
          <w:sz w:val="28"/>
          <w:szCs w:val="28"/>
        </w:rPr>
        <w:drawing>
          <wp:inline distT="0" distB="0" distL="0" distR="0" wp14:anchorId="4E9882A3" wp14:editId="3F803B40">
            <wp:extent cx="3989705" cy="36160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6"/>
                    <a:stretch/>
                  </pic:blipFill>
                  <pic:spPr bwMode="auto">
                    <a:xfrm>
                      <a:off x="0" y="0"/>
                      <a:ext cx="4003221" cy="362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013CF" w14:textId="77777777" w:rsidR="00C47DC5" w:rsidRDefault="00E77AA6" w:rsidP="00E77AA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E77AA6">
        <w:rPr>
          <w:rFonts w:ascii="Times New Roman" w:eastAsia="Times New Roman" w:hAnsi="Times New Roman" w:cs="Times New Roman"/>
          <w:b/>
          <w:bCs/>
          <w:noProof/>
          <w:spacing w:val="3"/>
          <w:sz w:val="28"/>
          <w:szCs w:val="28"/>
        </w:rPr>
        <w:drawing>
          <wp:inline distT="0" distB="0" distL="0" distR="0" wp14:anchorId="182F9A27" wp14:editId="3ACE38C0">
            <wp:extent cx="4301490" cy="3595255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19"/>
                    <a:stretch/>
                  </pic:blipFill>
                  <pic:spPr bwMode="auto">
                    <a:xfrm>
                      <a:off x="0" y="0"/>
                      <a:ext cx="4303089" cy="359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BE411" w14:textId="4138E142" w:rsidR="00C47DC5" w:rsidRDefault="00042357" w:rsidP="0004235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pacing w:val="3"/>
          <w:sz w:val="22"/>
          <w:szCs w:val="22"/>
        </w:rPr>
      </w:pPr>
      <w:r w:rsidRPr="00042357">
        <w:rPr>
          <w:rFonts w:ascii="Times New Roman" w:eastAsia="Times New Roman" w:hAnsi="Times New Roman" w:cs="Times New Roman"/>
          <w:spacing w:val="3"/>
          <w:sz w:val="22"/>
          <w:szCs w:val="22"/>
        </w:rPr>
        <w:lastRenderedPageBreak/>
        <w:t xml:space="preserve">There 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are different types of violence that occurs in different parts of the world, so it is important to highlight these ones that were specific to the countries in </w:t>
      </w:r>
      <w:r w:rsidR="00431BDC">
        <w:rPr>
          <w:rFonts w:ascii="Times New Roman" w:eastAsia="Times New Roman" w:hAnsi="Times New Roman" w:cs="Times New Roman"/>
          <w:spacing w:val="3"/>
          <w:sz w:val="22"/>
          <w:szCs w:val="22"/>
        </w:rPr>
        <w:t>west Africa. They are grouped under the following heading as shown in the pie chart above.</w:t>
      </w:r>
      <w:r w:rsidR="006320F8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Violence against citizen is the highest in west African countries and this is a problem as the citizens</w:t>
      </w:r>
      <w:r w:rsidR="00A7103B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should not be suffering from such.</w:t>
      </w:r>
      <w:r w:rsidR="000E49C5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</w:p>
    <w:p w14:paraId="0EF5687A" w14:textId="4859498A" w:rsidR="00431BDC" w:rsidRPr="00042357" w:rsidRDefault="00A7103B" w:rsidP="0004235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pacing w:val="3"/>
          <w:sz w:val="22"/>
          <w:szCs w:val="22"/>
        </w:rPr>
      </w:pPr>
      <w:r>
        <w:rPr>
          <w:rFonts w:ascii="Times New Roman" w:eastAsia="Times New Roman" w:hAnsi="Times New Roman" w:cs="Times New Roman"/>
          <w:spacing w:val="3"/>
          <w:sz w:val="22"/>
          <w:szCs w:val="22"/>
        </w:rPr>
        <w:t>To break down these grouping more, the map below shows the breakdown of these events</w:t>
      </w:r>
      <w:r w:rsidR="00140AA1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and the location of their occurrence.</w:t>
      </w:r>
    </w:p>
    <w:p w14:paraId="1579F9FB" w14:textId="238AE5B8" w:rsidR="00C47DC5" w:rsidRDefault="00C47DC5" w:rsidP="00E77AA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C47DC5">
        <w:rPr>
          <w:rFonts w:ascii="Times New Roman" w:eastAsia="Times New Roman" w:hAnsi="Times New Roman" w:cs="Times New Roman"/>
          <w:noProof/>
          <w:spacing w:val="3"/>
          <w:sz w:val="28"/>
          <w:szCs w:val="28"/>
        </w:rPr>
        <w:drawing>
          <wp:inline distT="0" distB="0" distL="0" distR="0" wp14:anchorId="229B76CC" wp14:editId="11EE6EC9">
            <wp:extent cx="6858000" cy="3543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8042" w14:textId="77777777" w:rsidR="00140AA1" w:rsidRDefault="00FB25DA" w:rsidP="00E77AA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FB25DA">
        <w:rPr>
          <w:rFonts w:ascii="Times New Roman" w:eastAsia="Times New Roman" w:hAnsi="Times New Roman" w:cs="Times New Roman"/>
          <w:b/>
          <w:bCs/>
          <w:noProof/>
          <w:spacing w:val="3"/>
          <w:sz w:val="28"/>
          <w:szCs w:val="28"/>
        </w:rPr>
        <w:drawing>
          <wp:inline distT="0" distB="0" distL="0" distR="0" wp14:anchorId="5BA7BB77" wp14:editId="6331843C">
            <wp:extent cx="7319521" cy="18703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48" b="21994"/>
                    <a:stretch/>
                  </pic:blipFill>
                  <pic:spPr bwMode="auto">
                    <a:xfrm>
                      <a:off x="0" y="0"/>
                      <a:ext cx="7344731" cy="187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A634D" w14:textId="216D3C91" w:rsidR="00140AA1" w:rsidRPr="00140AA1" w:rsidRDefault="00140AA1" w:rsidP="00140AA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pacing w:val="3"/>
          <w:sz w:val="22"/>
          <w:szCs w:val="22"/>
        </w:rPr>
      </w:pPr>
      <w:r w:rsidRPr="00140AA1">
        <w:rPr>
          <w:rFonts w:ascii="Times New Roman" w:eastAsia="Times New Roman" w:hAnsi="Times New Roman" w:cs="Times New Roman"/>
          <w:spacing w:val="3"/>
          <w:sz w:val="22"/>
          <w:szCs w:val="22"/>
        </w:rPr>
        <w:t>After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looking the </w:t>
      </w:r>
      <w:r w:rsidR="00455380">
        <w:rPr>
          <w:rFonts w:ascii="Times New Roman" w:eastAsia="Times New Roman" w:hAnsi="Times New Roman" w:cs="Times New Roman"/>
          <w:spacing w:val="3"/>
          <w:sz w:val="22"/>
          <w:szCs w:val="22"/>
        </w:rPr>
        <w:t>neighboring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countries, we look more specifically at </w:t>
      </w:r>
      <w:r w:rsidR="00455380">
        <w:rPr>
          <w:rFonts w:ascii="Times New Roman" w:eastAsia="Times New Roman" w:hAnsi="Times New Roman" w:cs="Times New Roman"/>
          <w:spacing w:val="3"/>
          <w:sz w:val="22"/>
          <w:szCs w:val="22"/>
        </w:rPr>
        <w:t>Nigeria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and the </w:t>
      </w:r>
      <w:r w:rsidR="00455380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fatalities in each of the </w:t>
      </w:r>
      <w:proofErr w:type="spellStart"/>
      <w:proofErr w:type="gramStart"/>
      <w:r w:rsidR="00455380">
        <w:rPr>
          <w:rFonts w:ascii="Times New Roman" w:eastAsia="Times New Roman" w:hAnsi="Times New Roman" w:cs="Times New Roman"/>
          <w:spacing w:val="3"/>
          <w:sz w:val="22"/>
          <w:szCs w:val="22"/>
        </w:rPr>
        <w:t>cities.</w:t>
      </w:r>
      <w:r w:rsidR="00684F85">
        <w:rPr>
          <w:rFonts w:ascii="Times New Roman" w:eastAsia="Times New Roman" w:hAnsi="Times New Roman" w:cs="Times New Roman"/>
          <w:spacing w:val="3"/>
          <w:sz w:val="22"/>
          <w:szCs w:val="22"/>
        </w:rPr>
        <w:t>In</w:t>
      </w:r>
      <w:proofErr w:type="spellEnd"/>
      <w:proofErr w:type="gramEnd"/>
      <w:r w:rsidR="00684F85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2022, </w:t>
      </w:r>
      <w:r w:rsidR="00455380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 w:rsidR="00212BA6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Zamfara was hit the worst compared to the other cities in </w:t>
      </w:r>
      <w:proofErr w:type="spellStart"/>
      <w:r w:rsidR="00212BA6">
        <w:rPr>
          <w:rFonts w:ascii="Times New Roman" w:eastAsia="Times New Roman" w:hAnsi="Times New Roman" w:cs="Times New Roman"/>
          <w:spacing w:val="3"/>
          <w:sz w:val="22"/>
          <w:szCs w:val="22"/>
        </w:rPr>
        <w:t>nigeria</w:t>
      </w:r>
      <w:proofErr w:type="spellEnd"/>
      <w:r w:rsidR="004F0E7C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in terms of battles</w:t>
      </w:r>
      <w:r w:rsidR="00E20283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(the recent attacks that were done against the normal everyday people)</w:t>
      </w:r>
      <w:r w:rsidR="00212BA6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, with </w:t>
      </w:r>
      <w:r w:rsidR="00684F85"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Taraba recording high numbers for violence against citizens </w:t>
      </w:r>
    </w:p>
    <w:p w14:paraId="4E5A1036" w14:textId="24671E48" w:rsidR="00ED4D44" w:rsidRPr="00EC79E7" w:rsidRDefault="00E77AA6" w:rsidP="00E77AA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E77AA6">
        <w:rPr>
          <w:rFonts w:ascii="Times New Roman" w:eastAsia="Times New Roman" w:hAnsi="Times New Roman" w:cs="Times New Roman"/>
          <w:b/>
          <w:bCs/>
          <w:noProof/>
          <w:spacing w:val="3"/>
          <w:sz w:val="28"/>
          <w:szCs w:val="28"/>
        </w:rPr>
        <w:drawing>
          <wp:inline distT="0" distB="0" distL="0" distR="0" wp14:anchorId="47E28D04" wp14:editId="1B614E86">
            <wp:extent cx="7251119" cy="97674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49" b="37879"/>
                    <a:stretch/>
                  </pic:blipFill>
                  <pic:spPr bwMode="auto">
                    <a:xfrm>
                      <a:off x="0" y="0"/>
                      <a:ext cx="7261149" cy="97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A4F82" w14:textId="77777777" w:rsidR="00D023CF" w:rsidRDefault="00D023CF">
      <w:pPr>
        <w:rPr>
          <w:sz w:val="22"/>
          <w:szCs w:val="22"/>
        </w:rPr>
      </w:pPr>
    </w:p>
    <w:p w14:paraId="0AACAA2D" w14:textId="103459EB" w:rsidR="005649E9" w:rsidRPr="00D023CF" w:rsidRDefault="00563D75">
      <w:pPr>
        <w:rPr>
          <w:rFonts w:ascii="Times New Roman" w:hAnsi="Times New Roman" w:cs="Times New Roman"/>
          <w:sz w:val="22"/>
          <w:szCs w:val="22"/>
        </w:rPr>
      </w:pPr>
      <w:r w:rsidRPr="00D023CF">
        <w:rPr>
          <w:rFonts w:ascii="Times New Roman" w:hAnsi="Times New Roman" w:cs="Times New Roman"/>
          <w:sz w:val="22"/>
          <w:szCs w:val="22"/>
        </w:rPr>
        <w:t>The citizen of Yobe recorded the highest for violence against its citizen.</w:t>
      </w:r>
      <w:r w:rsidR="009D6379" w:rsidRPr="00D023CF">
        <w:rPr>
          <w:rFonts w:ascii="Times New Roman" w:hAnsi="Times New Roman" w:cs="Times New Roman"/>
          <w:sz w:val="22"/>
          <w:szCs w:val="22"/>
        </w:rPr>
        <w:t xml:space="preserve"> Mainly because of the </w:t>
      </w:r>
      <w:r w:rsidR="005408D6" w:rsidRPr="00D023CF">
        <w:rPr>
          <w:rFonts w:ascii="Times New Roman" w:hAnsi="Times New Roman" w:cs="Times New Roman"/>
          <w:sz w:val="22"/>
          <w:szCs w:val="22"/>
        </w:rPr>
        <w:t xml:space="preserve">religion tension. Nigeria </w:t>
      </w:r>
      <w:r w:rsidR="00C57DA2" w:rsidRPr="00D023CF">
        <w:rPr>
          <w:rFonts w:ascii="Times New Roman" w:hAnsi="Times New Roman" w:cs="Times New Roman"/>
          <w:sz w:val="22"/>
          <w:szCs w:val="22"/>
        </w:rPr>
        <w:t xml:space="preserve">has three main religion – Christianity, Islam and </w:t>
      </w:r>
      <w:r w:rsidR="005649E9" w:rsidRPr="00D023CF">
        <w:rPr>
          <w:rFonts w:ascii="Times New Roman" w:hAnsi="Times New Roman" w:cs="Times New Roman"/>
          <w:sz w:val="22"/>
          <w:szCs w:val="22"/>
        </w:rPr>
        <w:t>the once local to people (Indigenous religion), so it some parts there is religious divide and tension and this plays a part in power as well</w:t>
      </w:r>
      <w:r w:rsidR="00C539EC" w:rsidRPr="00D023CF">
        <w:rPr>
          <w:rFonts w:ascii="Times New Roman" w:hAnsi="Times New Roman" w:cs="Times New Roman"/>
          <w:sz w:val="22"/>
          <w:szCs w:val="22"/>
        </w:rPr>
        <w:t xml:space="preserve">, especially in the case of how religions tension is </w:t>
      </w:r>
      <w:r w:rsidR="002475BB" w:rsidRPr="00D023CF">
        <w:rPr>
          <w:rFonts w:ascii="Times New Roman" w:hAnsi="Times New Roman" w:cs="Times New Roman"/>
          <w:sz w:val="22"/>
          <w:szCs w:val="22"/>
        </w:rPr>
        <w:t>handled</w:t>
      </w:r>
      <w:r w:rsidR="00C539EC" w:rsidRPr="00D023CF">
        <w:rPr>
          <w:rFonts w:ascii="Times New Roman" w:hAnsi="Times New Roman" w:cs="Times New Roman"/>
          <w:sz w:val="22"/>
          <w:szCs w:val="22"/>
        </w:rPr>
        <w:t>, but at the end of the day, its mostly the citizens that have nothing to do with</w:t>
      </w:r>
      <w:r w:rsidR="002475BB" w:rsidRPr="00D023CF">
        <w:rPr>
          <w:rFonts w:ascii="Times New Roman" w:hAnsi="Times New Roman" w:cs="Times New Roman"/>
          <w:sz w:val="22"/>
          <w:szCs w:val="22"/>
        </w:rPr>
        <w:t xml:space="preserve"> the “goal” that they are fighting for</w:t>
      </w:r>
      <w:r w:rsidR="00C539EC" w:rsidRPr="00D023CF">
        <w:rPr>
          <w:rFonts w:ascii="Times New Roman" w:hAnsi="Times New Roman" w:cs="Times New Roman"/>
          <w:sz w:val="22"/>
          <w:szCs w:val="22"/>
        </w:rPr>
        <w:t xml:space="preserve"> that suffer</w:t>
      </w:r>
      <w:r w:rsidR="002475BB" w:rsidRPr="00D023CF">
        <w:rPr>
          <w:rFonts w:ascii="Times New Roman" w:hAnsi="Times New Roman" w:cs="Times New Roman"/>
          <w:sz w:val="22"/>
          <w:szCs w:val="22"/>
        </w:rPr>
        <w:t>.</w:t>
      </w:r>
    </w:p>
    <w:p w14:paraId="0B7937A7" w14:textId="77777777" w:rsidR="00C539EC" w:rsidRPr="00D023CF" w:rsidRDefault="00C539EC">
      <w:pPr>
        <w:rPr>
          <w:rFonts w:ascii="Times New Roman" w:hAnsi="Times New Roman" w:cs="Times New Roman"/>
          <w:sz w:val="22"/>
          <w:szCs w:val="22"/>
        </w:rPr>
      </w:pPr>
    </w:p>
    <w:p w14:paraId="276C7FEA" w14:textId="294F1D3F" w:rsidR="00A81248" w:rsidRPr="00D023CF" w:rsidRDefault="00563D75">
      <w:pPr>
        <w:rPr>
          <w:rFonts w:ascii="Times New Roman" w:hAnsi="Times New Roman" w:cs="Times New Roman"/>
          <w:sz w:val="22"/>
          <w:szCs w:val="22"/>
        </w:rPr>
      </w:pPr>
      <w:r w:rsidRPr="00D023CF">
        <w:rPr>
          <w:rFonts w:ascii="Times New Roman" w:hAnsi="Times New Roman" w:cs="Times New Roman"/>
          <w:sz w:val="22"/>
          <w:szCs w:val="22"/>
        </w:rPr>
        <w:t>It’s important to focus on the rate of violence against the citizens and by especially look at who the perpetrators are.</w:t>
      </w:r>
    </w:p>
    <w:p w14:paraId="1705D9A3" w14:textId="77777777" w:rsidR="00563D75" w:rsidRDefault="00563D75">
      <w:pPr>
        <w:rPr>
          <w:sz w:val="22"/>
          <w:szCs w:val="22"/>
        </w:rPr>
      </w:pPr>
    </w:p>
    <w:p w14:paraId="3636BC6F" w14:textId="77777777" w:rsidR="00563D75" w:rsidRPr="00563D75" w:rsidRDefault="00563D75">
      <w:pPr>
        <w:rPr>
          <w:sz w:val="22"/>
          <w:szCs w:val="22"/>
        </w:rPr>
      </w:pPr>
    </w:p>
    <w:p w14:paraId="13E41D51" w14:textId="77777777" w:rsidR="00563D75" w:rsidRDefault="00563D75"/>
    <w:p w14:paraId="30097869" w14:textId="649ED31D" w:rsidR="00FB25DA" w:rsidRDefault="009802CE">
      <w:r>
        <w:rPr>
          <w:noProof/>
        </w:rPr>
        <w:drawing>
          <wp:inline distT="0" distB="0" distL="0" distR="0" wp14:anchorId="3C15E118" wp14:editId="1241BF5D">
            <wp:extent cx="6858000" cy="354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5075" w14:textId="77777777" w:rsidR="00FB25DA" w:rsidRDefault="00FB25DA"/>
    <w:p w14:paraId="244002DD" w14:textId="17851966" w:rsidR="00FB25DA" w:rsidRPr="004D1E4F" w:rsidRDefault="004D1E4F">
      <w:pPr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though</w:t>
      </w:r>
      <w:proofErr w:type="spellEnd"/>
      <w:r>
        <w:rPr>
          <w:sz w:val="22"/>
          <w:szCs w:val="22"/>
        </w:rPr>
        <w:t xml:space="preserve"> it was important to bring awareness to this issue and focus specifically on </w:t>
      </w:r>
      <w:r w:rsidR="00563D75">
        <w:rPr>
          <w:sz w:val="22"/>
          <w:szCs w:val="22"/>
        </w:rPr>
        <w:t>Nigeria</w:t>
      </w:r>
      <w:r>
        <w:rPr>
          <w:sz w:val="22"/>
          <w:szCs w:val="22"/>
        </w:rPr>
        <w:t xml:space="preserve"> not only because I am from there, but also because it has the highest rate </w:t>
      </w:r>
      <w:r w:rsidR="00563D75">
        <w:rPr>
          <w:sz w:val="22"/>
          <w:szCs w:val="22"/>
        </w:rPr>
        <w:t xml:space="preserve">of violence </w:t>
      </w:r>
      <w:r>
        <w:rPr>
          <w:sz w:val="22"/>
          <w:szCs w:val="22"/>
        </w:rPr>
        <w:t xml:space="preserve">among </w:t>
      </w:r>
      <w:r w:rsidR="00563D75">
        <w:rPr>
          <w:sz w:val="22"/>
          <w:szCs w:val="22"/>
        </w:rPr>
        <w:t xml:space="preserve">the west African countries. </w:t>
      </w:r>
      <w:r w:rsidR="002475BB">
        <w:rPr>
          <w:sz w:val="22"/>
          <w:szCs w:val="22"/>
        </w:rPr>
        <w:t xml:space="preserve">I hope </w:t>
      </w:r>
      <w:r w:rsidR="000E49C5">
        <w:rPr>
          <w:sz w:val="22"/>
          <w:szCs w:val="22"/>
        </w:rPr>
        <w:t>this visualization</w:t>
      </w:r>
      <w:r w:rsidR="002475BB">
        <w:rPr>
          <w:sz w:val="22"/>
          <w:szCs w:val="22"/>
        </w:rPr>
        <w:t xml:space="preserve"> has helped to shed light </w:t>
      </w:r>
      <w:r w:rsidR="00D023CF">
        <w:rPr>
          <w:sz w:val="22"/>
          <w:szCs w:val="22"/>
        </w:rPr>
        <w:t>on a different part of the world and bring awareness to somethings that are going on.</w:t>
      </w:r>
      <w:r w:rsidR="002475BB">
        <w:rPr>
          <w:sz w:val="22"/>
          <w:szCs w:val="22"/>
        </w:rPr>
        <w:t xml:space="preserve"> </w:t>
      </w:r>
    </w:p>
    <w:p w14:paraId="580F68CE" w14:textId="77777777" w:rsidR="00977375" w:rsidRPr="00EC79E7" w:rsidRDefault="00977375"/>
    <w:p w14:paraId="7F44EF13" w14:textId="1294A92F" w:rsidR="00EC79E7" w:rsidRPr="00EC79E7" w:rsidRDefault="00EC79E7"/>
    <w:p w14:paraId="2A34182C" w14:textId="77777777" w:rsidR="00EC79E7" w:rsidRPr="007500C3" w:rsidRDefault="00EC79E7" w:rsidP="007500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EC79E7" w:rsidRPr="007500C3" w:rsidSect="00A24793">
      <w:footerReference w:type="even" r:id="rId17"/>
      <w:footerReference w:type="default" r:id="rId1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4A8CB" w14:textId="77777777" w:rsidR="00481542" w:rsidRDefault="00481542" w:rsidP="001205A1">
      <w:r>
        <w:separator/>
      </w:r>
    </w:p>
  </w:endnote>
  <w:endnote w:type="continuationSeparator" w:id="0">
    <w:p w14:paraId="79808031" w14:textId="77777777" w:rsidR="00481542" w:rsidRDefault="0048154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D765E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36C0596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836415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18E98A2E" w14:textId="77777777" w:rsidTr="005F4F46">
      <w:tc>
        <w:tcPr>
          <w:tcW w:w="5395" w:type="dxa"/>
        </w:tcPr>
        <w:p w14:paraId="3EA32370" w14:textId="77777777" w:rsidR="001205A1" w:rsidRPr="001205A1" w:rsidRDefault="00481542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temporary/>
              <w:showingPlcHdr/>
              <w15:appearance w15:val="hidden"/>
            </w:sdtPr>
            <w:sdtEndPr/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1393672B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5266CAF8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AECA" w14:textId="77777777" w:rsidR="00481542" w:rsidRDefault="00481542" w:rsidP="001205A1">
      <w:r>
        <w:separator/>
      </w:r>
    </w:p>
  </w:footnote>
  <w:footnote w:type="continuationSeparator" w:id="0">
    <w:p w14:paraId="6567FF22" w14:textId="77777777" w:rsidR="00481542" w:rsidRDefault="00481542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6A8A"/>
    <w:multiLevelType w:val="hybridMultilevel"/>
    <w:tmpl w:val="EE7C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35DBB"/>
    <w:multiLevelType w:val="hybridMultilevel"/>
    <w:tmpl w:val="4F305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C5763F"/>
    <w:multiLevelType w:val="hybridMultilevel"/>
    <w:tmpl w:val="6B3AF3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61358"/>
    <w:multiLevelType w:val="hybridMultilevel"/>
    <w:tmpl w:val="2F623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DA14C8"/>
    <w:multiLevelType w:val="hybridMultilevel"/>
    <w:tmpl w:val="63923CA6"/>
    <w:lvl w:ilvl="0" w:tplc="2894044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12686">
    <w:abstractNumId w:val="4"/>
  </w:num>
  <w:num w:numId="2" w16cid:durableId="1492452833">
    <w:abstractNumId w:val="0"/>
  </w:num>
  <w:num w:numId="3" w16cid:durableId="1401706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7726562">
    <w:abstractNumId w:val="3"/>
  </w:num>
  <w:num w:numId="5" w16cid:durableId="169195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550"/>
    <w:rsid w:val="00025EB2"/>
    <w:rsid w:val="00040453"/>
    <w:rsid w:val="00042357"/>
    <w:rsid w:val="00096B03"/>
    <w:rsid w:val="000C4ED1"/>
    <w:rsid w:val="000E49C5"/>
    <w:rsid w:val="00112C6F"/>
    <w:rsid w:val="001205A1"/>
    <w:rsid w:val="00140AA1"/>
    <w:rsid w:val="001A4762"/>
    <w:rsid w:val="002109DE"/>
    <w:rsid w:val="00212BA6"/>
    <w:rsid w:val="0024151A"/>
    <w:rsid w:val="002418D3"/>
    <w:rsid w:val="002475BB"/>
    <w:rsid w:val="002877E8"/>
    <w:rsid w:val="002B7552"/>
    <w:rsid w:val="002E7C4E"/>
    <w:rsid w:val="002F36B8"/>
    <w:rsid w:val="0031055C"/>
    <w:rsid w:val="00371EE1"/>
    <w:rsid w:val="003A798E"/>
    <w:rsid w:val="0042246D"/>
    <w:rsid w:val="00425A99"/>
    <w:rsid w:val="00431BDC"/>
    <w:rsid w:val="00455380"/>
    <w:rsid w:val="00473390"/>
    <w:rsid w:val="00481542"/>
    <w:rsid w:val="004D1E4F"/>
    <w:rsid w:val="004D4173"/>
    <w:rsid w:val="004F0E7C"/>
    <w:rsid w:val="004F22B2"/>
    <w:rsid w:val="004F34C2"/>
    <w:rsid w:val="005408D6"/>
    <w:rsid w:val="00563D75"/>
    <w:rsid w:val="005649E9"/>
    <w:rsid w:val="005B740E"/>
    <w:rsid w:val="005E6B25"/>
    <w:rsid w:val="005F4F46"/>
    <w:rsid w:val="006320F8"/>
    <w:rsid w:val="0063474E"/>
    <w:rsid w:val="00640A5B"/>
    <w:rsid w:val="00683FC4"/>
    <w:rsid w:val="00684F85"/>
    <w:rsid w:val="006C105F"/>
    <w:rsid w:val="006C60E6"/>
    <w:rsid w:val="006E3A73"/>
    <w:rsid w:val="00706EF6"/>
    <w:rsid w:val="00734152"/>
    <w:rsid w:val="0074501B"/>
    <w:rsid w:val="007500C3"/>
    <w:rsid w:val="007B0740"/>
    <w:rsid w:val="007C1BAB"/>
    <w:rsid w:val="0080348F"/>
    <w:rsid w:val="008841E7"/>
    <w:rsid w:val="00912679"/>
    <w:rsid w:val="00917AFA"/>
    <w:rsid w:val="00967058"/>
    <w:rsid w:val="0096731D"/>
    <w:rsid w:val="00977375"/>
    <w:rsid w:val="009802CE"/>
    <w:rsid w:val="009D6379"/>
    <w:rsid w:val="009E04EC"/>
    <w:rsid w:val="009E2898"/>
    <w:rsid w:val="00A15CF7"/>
    <w:rsid w:val="00A24793"/>
    <w:rsid w:val="00A26D7F"/>
    <w:rsid w:val="00A43581"/>
    <w:rsid w:val="00A700BA"/>
    <w:rsid w:val="00A7103B"/>
    <w:rsid w:val="00A81248"/>
    <w:rsid w:val="00B44869"/>
    <w:rsid w:val="00B65C74"/>
    <w:rsid w:val="00BD499E"/>
    <w:rsid w:val="00BF41D2"/>
    <w:rsid w:val="00C47DC5"/>
    <w:rsid w:val="00C539EC"/>
    <w:rsid w:val="00C57DA2"/>
    <w:rsid w:val="00C66528"/>
    <w:rsid w:val="00C915F0"/>
    <w:rsid w:val="00D023CF"/>
    <w:rsid w:val="00D44D0F"/>
    <w:rsid w:val="00D774D5"/>
    <w:rsid w:val="00DC27C2"/>
    <w:rsid w:val="00DE4FCC"/>
    <w:rsid w:val="00E033BE"/>
    <w:rsid w:val="00E12065"/>
    <w:rsid w:val="00E20283"/>
    <w:rsid w:val="00E77AA6"/>
    <w:rsid w:val="00EB26D5"/>
    <w:rsid w:val="00EC79E7"/>
    <w:rsid w:val="00ED4D44"/>
    <w:rsid w:val="00EF2D5E"/>
    <w:rsid w:val="00F03878"/>
    <w:rsid w:val="00F24DB6"/>
    <w:rsid w:val="00FA5361"/>
    <w:rsid w:val="00FB089F"/>
    <w:rsid w:val="00FB25DA"/>
    <w:rsid w:val="00FB65B8"/>
    <w:rsid w:val="00FC49AE"/>
    <w:rsid w:val="00FC5B2E"/>
    <w:rsid w:val="00FC623B"/>
    <w:rsid w:val="00FD2FC3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812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FE2550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ko-KR"/>
    </w:rPr>
  </w:style>
  <w:style w:type="character" w:styleId="Hyperlink">
    <w:name w:val="Hyperlink"/>
    <w:basedOn w:val="DefaultParagraphFont"/>
    <w:uiPriority w:val="99"/>
    <w:semiHidden/>
    <w:rsid w:val="00EC79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4D417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2022-04-27T17:21:00Z</dcterms:created>
  <dcterms:modified xsi:type="dcterms:W3CDTF">2022-04-28T22:59:00Z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